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2444"/>
        <w:gridCol w:w="3746"/>
      </w:tblGrid>
      <w:tr w:rsidR="00B93310" w:rsidRPr="00A73F9B" w14:paraId="5F1A42D5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6AE3964FF5DE8343AEEF7B30EAA2FF7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41FFBBFB" w14:textId="77777777" w:rsidR="00B93310" w:rsidRPr="005152F2" w:rsidRDefault="000721D8" w:rsidP="003856C9">
                <w:pPr>
                  <w:pStyle w:val="Heading1"/>
                </w:pPr>
                <w:r>
                  <w:t>Stefan Thomas Heller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1CFCF05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ADB5FF5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094A379" wp14:editId="11504695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0572EB5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7F7894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E9C9471" w14:textId="77777777" w:rsidR="00441EB9" w:rsidRDefault="000721D8" w:rsidP="00441EB9">
                  <w:pPr>
                    <w:pStyle w:val="Heading3"/>
                  </w:pPr>
                  <w:r>
                    <w:t>stefan.heller00@gmail.com</w:t>
                  </w:r>
                </w:p>
              </w:tc>
            </w:tr>
            <w:tr w:rsidR="00441EB9" w:rsidRPr="005152F2" w14:paraId="7F1EA52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E5ADEB4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FB06BB7" wp14:editId="3E211E0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EA56A5C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47AC3CB" w14:textId="77777777" w:rsidTr="000721D8">
              <w:trPr>
                <w:trHeight w:val="1402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5B21265" w14:textId="77777777" w:rsidR="00441EB9" w:rsidRDefault="000721D8" w:rsidP="00441EB9">
                  <w:pPr>
                    <w:pStyle w:val="Heading3"/>
                  </w:pPr>
                  <w:r>
                    <w:t>240-507-7878</w:t>
                  </w:r>
                </w:p>
                <w:p w14:paraId="2B788F13" w14:textId="77777777" w:rsidR="000721D8" w:rsidRDefault="000721D8" w:rsidP="00441EB9">
                  <w:pPr>
                    <w:pStyle w:val="Heading3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0A9EA8D" wp14:editId="3197E2EA">
                            <wp:simplePos x="0" y="0"/>
                            <wp:positionH relativeFrom="column">
                              <wp:posOffset>782320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329184" cy="329184"/>
                            <wp:effectExtent l="0" t="0" r="13970" b="13970"/>
                            <wp:wrapNone/>
                            <wp:docPr id="5" name="Donut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9184" cy="329184"/>
                                    </a:xfrm>
                                    <a:prstGeom prst="donut">
                                      <a:avLst>
                                        <a:gd name="adj" fmla="val 1961"/>
                                      </a:avLst>
                                    </a:prstGeom>
                                    <a:noFill/>
                                    <a:ln w="12700">
                                      <a:solidFill>
                                        <a:schemeClr val="accent1">
                                          <a:shade val="50000"/>
                                          <a:alpha val="68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C46AABE" id="_x0000_t23" coordsize="21600,21600" o:spt="23" adj="5400" path="m,10800qy10800,,21600,10800,10800,21600,,10800xm@0,10800qy10800@2@1,10800,10800@0@0,10800xe">
                            <v:formulas>
                              <v:f eqn="val #0"/>
                              <v:f eqn="sum width 0 #0"/>
                              <v:f eqn="sum height 0 #0"/>
                              <v:f eqn="prod @0 2929 10000"/>
                              <v:f eqn="sum width 0 @3"/>
                              <v:f eqn="sum height 0 @3"/>
                            </v:formulas>
                            <v:path o:connecttype="custom" o:connectlocs="10800,0;3163,3163;0,10800;3163,18437;10800,21600;18437,18437;21600,10800;18437,3163" textboxrect="3163,3163,18437,18437"/>
                            <v:handles>
                              <v:h position="#0,center" xrange="0,10800"/>
                            </v:handles>
                          </v:shapetype>
                          <v:shape id="Donut 5" o:spid="_x0000_s1026" type="#_x0000_t23" style="position:absolute;margin-left:61.6pt;margin-top:12.75pt;width:25.9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" adj="424" filled="f" strokecolor="#1b5a56 [1604]" strokeweight="1pt">
                            <v:stroke opacity="44461f" joinstyle="miter"/>
                          </v:shape>
                        </w:pict>
                      </mc:Fallback>
                    </mc:AlternateContent>
                  </w:r>
                </w:p>
                <w:p w14:paraId="4B159256" w14:textId="77777777" w:rsidR="000721D8" w:rsidRDefault="000721D8" w:rsidP="000721D8">
                  <w:pPr>
                    <w:pStyle w:val="Heading3"/>
                  </w:pPr>
                  <w:r>
                    <w:rPr>
                      <w:noProof/>
                    </w:rPr>
                    <w:drawing>
                      <wp:inline distT="0" distB="0" distL="0" distR="0" wp14:anchorId="7024B14B" wp14:editId="4AB2776B">
                        <wp:extent cx="299720" cy="299720"/>
                        <wp:effectExtent l="0" t="0" r="5080" b="5080"/>
                        <wp:docPr id="4" name="Graphic 4" descr="Hom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mediafile_TdxXgw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5446" cy="3054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59BBD32" w14:textId="77777777" w:rsidR="000721D8" w:rsidRDefault="000721D8" w:rsidP="000721D8">
                  <w:pPr>
                    <w:pStyle w:val="Heading3"/>
                  </w:pPr>
                </w:p>
                <w:p w14:paraId="7C85B2D6" w14:textId="77777777" w:rsidR="000721D8" w:rsidRDefault="000721D8" w:rsidP="00441EB9">
                  <w:pPr>
                    <w:pStyle w:val="Heading3"/>
                  </w:pPr>
                  <w:r>
                    <w:t>Bethesda, Maryland</w:t>
                  </w:r>
                </w:p>
                <w:p w14:paraId="12B5D360" w14:textId="2DC1BD3E" w:rsidR="003C35C5" w:rsidRDefault="003C35C5" w:rsidP="00441EB9">
                  <w:pPr>
                    <w:pStyle w:val="Heading3"/>
                  </w:pPr>
                </w:p>
              </w:tc>
            </w:tr>
            <w:tr w:rsidR="005A7E57" w:rsidRPr="005152F2" w14:paraId="0D007510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5522FCC" w14:textId="79697EFF" w:rsidR="005A7E57" w:rsidRDefault="003C35C5" w:rsidP="003C35C5">
                  <w:pPr>
                    <w:pStyle w:val="GraphicElement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62B51D960F2D2548B9B65F86AAA1EDCC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284226">
                        <w:rPr>
                          <w:rStyle w:val="Heading2Char"/>
                        </w:rPr>
                        <w:t>Skills</w:t>
                      </w:r>
                    </w:sdtContent>
                  </w:sdt>
                </w:p>
              </w:tc>
            </w:tr>
            <w:tr w:rsidR="00463463" w:rsidRPr="005152F2" w14:paraId="25C0AB62" w14:textId="77777777" w:rsidTr="008849EE">
              <w:trPr>
                <w:trHeight w:val="16"/>
              </w:trPr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33D0F172" w14:textId="2C7B265D" w:rsidR="00447169" w:rsidRDefault="00447169" w:rsidP="00284226">
                  <w:pPr>
                    <w:pStyle w:val="NormalWeb"/>
                    <w:spacing w:before="0" w:beforeAutospacing="0" w:after="220" w:afterAutospacing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Advanced analytical </w:t>
                  </w:r>
                  <w:r w:rsidR="001F5C0C">
                    <w:rPr>
                      <w:color w:val="000000"/>
                      <w:sz w:val="22"/>
                      <w:szCs w:val="22"/>
                    </w:rPr>
                    <w:t>problem-solving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skills</w:t>
                  </w:r>
                </w:p>
                <w:p w14:paraId="0B7B765C" w14:textId="0A4E68DF" w:rsidR="008849EE" w:rsidRDefault="008849EE" w:rsidP="00284226">
                  <w:pPr>
                    <w:pStyle w:val="NormalWeb"/>
                    <w:spacing w:before="0" w:beforeAutospacing="0" w:after="220" w:afterAutospacing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Comfortable with mathematical concepts including Calculus, Linear Algebra, Differential Equations</w:t>
                  </w:r>
                </w:p>
                <w:p w14:paraId="40B169D4" w14:textId="7661A6A0" w:rsidR="001F5C0C" w:rsidRDefault="00AA1598" w:rsidP="00284226">
                  <w:pPr>
                    <w:pStyle w:val="NormalWeb"/>
                    <w:spacing w:before="0" w:beforeAutospacing="0" w:after="220" w:afterAutospacing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Proficient in Microsoft SQL,</w:t>
                  </w:r>
                  <w:r w:rsidR="004565A2">
                    <w:rPr>
                      <w:color w:val="000000"/>
                      <w:sz w:val="22"/>
                      <w:szCs w:val="22"/>
                    </w:rPr>
                    <w:t xml:space="preserve"> C#, HTML 5, CSS</w:t>
                  </w:r>
                </w:p>
                <w:p w14:paraId="4D4D3395" w14:textId="09F1E53D" w:rsidR="00463463" w:rsidRPr="008849EE" w:rsidRDefault="008849EE" w:rsidP="00284226">
                  <w:pPr>
                    <w:pStyle w:val="NormalWeb"/>
                    <w:spacing w:before="0" w:beforeAutospacing="0" w:after="220" w:afterAutospacing="0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Proficient in Microsoft Office Suit</w:t>
                  </w:r>
                </w:p>
              </w:tc>
            </w:tr>
          </w:tbl>
          <w:p w14:paraId="6B7B8752" w14:textId="77777777" w:rsidR="00B93310" w:rsidRPr="005152F2" w:rsidRDefault="00B93310" w:rsidP="003856C9"/>
        </w:tc>
        <w:tc>
          <w:tcPr>
            <w:tcW w:w="723" w:type="dxa"/>
          </w:tcPr>
          <w:p w14:paraId="7D0341E2" w14:textId="77777777" w:rsidR="00B93310" w:rsidRPr="005152F2" w:rsidRDefault="00B93310" w:rsidP="00463463"/>
        </w:tc>
        <w:tc>
          <w:tcPr>
            <w:tcW w:w="6190" w:type="dxa"/>
            <w:gridSpan w:val="2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5E74F0B3" w14:textId="77777777" w:rsidTr="0084213C">
              <w:trPr>
                <w:trHeight w:val="4775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10366ED" w14:textId="77777777" w:rsidR="008F6337" w:rsidRPr="005152F2" w:rsidRDefault="005E1F7B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367119D802796241B3C92DD3FFACB0A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78F23E9F" w14:textId="0D6AFBA7" w:rsidR="00325BD3" w:rsidRPr="00325BD3" w:rsidRDefault="00325BD3" w:rsidP="00325BD3">
                  <w:pPr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</w:pPr>
                  <w:r w:rsidRPr="00325BD3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>IT Intern | The Washington Service | May-August 2018,2019</w:t>
                  </w:r>
                </w:p>
                <w:p w14:paraId="005942D1" w14:textId="617997C6" w:rsidR="00325BD3" w:rsidRDefault="00325BD3" w:rsidP="00325BD3">
                  <w:r>
                    <w:t>Worked with an IT team to develop and fix web apps on both the front and back end of the applications</w:t>
                  </w:r>
                </w:p>
                <w:p w14:paraId="10C06FC2" w14:textId="77777777" w:rsidR="00325BD3" w:rsidRPr="00A85B6F" w:rsidRDefault="00325BD3" w:rsidP="00325BD3"/>
                <w:p w14:paraId="7B64F283" w14:textId="77777777" w:rsidR="00325BD3" w:rsidRPr="00325BD3" w:rsidRDefault="00325BD3" w:rsidP="00325BD3">
                  <w:pPr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</w:pPr>
                  <w:r w:rsidRPr="00325BD3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>Researcher | American University Gravity and Thermal Noise Lab | May-August 2017</w:t>
                  </w:r>
                </w:p>
                <w:p w14:paraId="6AB87A55" w14:textId="23B7E930" w:rsidR="00325BD3" w:rsidRDefault="00325BD3" w:rsidP="00325BD3">
                  <w:r>
                    <w:t>Worked in a team of 3 to analyze the statistical distribution of quality factor on mirror coatings for the LIGO gravitational wave detector</w:t>
                  </w:r>
                  <w:r>
                    <w:t>.</w:t>
                  </w:r>
                </w:p>
                <w:p w14:paraId="5E7759AB" w14:textId="77777777" w:rsidR="00325BD3" w:rsidRDefault="00325BD3" w:rsidP="00325BD3"/>
                <w:p w14:paraId="423A08F0" w14:textId="77777777" w:rsidR="00325BD3" w:rsidRPr="00325BD3" w:rsidRDefault="00325BD3" w:rsidP="00325BD3">
                  <w:pPr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</w:pPr>
                  <w:r w:rsidRPr="00325BD3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>Swim Coach | Mohican Pool | May-August 2014-2017</w:t>
                  </w:r>
                </w:p>
                <w:p w14:paraId="4F21CAFB" w14:textId="281ACBA4" w:rsidR="008F6337" w:rsidRDefault="00325BD3" w:rsidP="00284226">
                  <w:r>
                    <w:t>Worked in a team of 6 other coaches to teach children, ages 4 to 18, novice to advanced level swimming techniques.</w:t>
                  </w:r>
                </w:p>
              </w:tc>
            </w:tr>
            <w:tr w:rsidR="008F6337" w14:paraId="2354BF33" w14:textId="77777777" w:rsidTr="0084213C">
              <w:trPr>
                <w:trHeight w:val="5315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4742E3FC" w14:textId="1D92E2B2" w:rsidR="008F6337" w:rsidRPr="005152F2" w:rsidRDefault="005E1F7B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144C741654EC9340BF13C62443FF893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6C311608" w14:textId="77777777" w:rsidR="008F6337" w:rsidRDefault="000721D8" w:rsidP="000721D8">
                  <w:pPr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</w:pPr>
                  <w:r w:rsidRPr="000721D8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>University of Maryland | 2018-Present</w:t>
                  </w:r>
                  <w:r w:rsidR="00C548C4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 xml:space="preserve"> | 3.7 GPA</w:t>
                  </w:r>
                </w:p>
                <w:p w14:paraId="1D0BEE17" w14:textId="68116E28" w:rsidR="000F5A99" w:rsidRDefault="000721D8" w:rsidP="0084213C">
                  <w:r>
                    <w:t>Currently a second-year Physics major at the University of Maryland, College Park. I have taken advanced courses in Physics and Mathematics</w:t>
                  </w:r>
                  <w:r w:rsidR="00C548C4">
                    <w:t>. I expect to graduate in the Spring of 2022.</w:t>
                  </w:r>
                </w:p>
                <w:p w14:paraId="53B61BBB" w14:textId="1AF844AE" w:rsidR="000F5A99" w:rsidRPr="000F5A99" w:rsidRDefault="000F5A99" w:rsidP="00C548C4">
                  <w:pPr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</w:pPr>
                  <w:r w:rsidRPr="000F5A99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>Academic Awards</w:t>
                  </w:r>
                </w:p>
                <w:p w14:paraId="74D04270" w14:textId="77777777" w:rsidR="000F5A99" w:rsidRPr="000F5A99" w:rsidRDefault="000F5A99" w:rsidP="000F5A99">
                  <w:pPr>
                    <w:tabs>
                      <w:tab w:val="left" w:pos="4515"/>
                    </w:tabs>
                  </w:pPr>
                  <w:r w:rsidRPr="000F5A99">
                    <w:t>Fall 2018, Spring 2019 Dean’s List</w:t>
                  </w:r>
                </w:p>
                <w:p w14:paraId="7491B267" w14:textId="77777777" w:rsidR="000F5A99" w:rsidRPr="000F5A99" w:rsidRDefault="000F5A99" w:rsidP="000F5A99">
                  <w:pPr>
                    <w:tabs>
                      <w:tab w:val="left" w:pos="4515"/>
                    </w:tabs>
                  </w:pPr>
                  <w:r w:rsidRPr="000F5A99">
                    <w:t>3.7 GPA</w:t>
                  </w:r>
                </w:p>
                <w:p w14:paraId="322728CB" w14:textId="2FBE3FF4" w:rsidR="009B1395" w:rsidRPr="00A20AF4" w:rsidRDefault="000F5A99" w:rsidP="000F5A99">
                  <w:r w:rsidRPr="000F5A99">
                    <w:t>Academic Honors</w:t>
                  </w:r>
                </w:p>
              </w:tc>
            </w:tr>
          </w:tbl>
          <w:p w14:paraId="1E0D5C91" w14:textId="77777777" w:rsidR="00284226" w:rsidRDefault="00284226" w:rsidP="0084213C">
            <w:pPr>
              <w:spacing w:after="240"/>
              <w:jc w:val="both"/>
              <w:rPr>
                <w:rFonts w:ascii="Times New Roman" w:hAnsi="Times New Roman"/>
              </w:rPr>
            </w:pPr>
            <w:bookmarkStart w:id="0" w:name="_GoBack"/>
            <w:bookmarkEnd w:id="0"/>
          </w:p>
          <w:p w14:paraId="2C65F950" w14:textId="77777777" w:rsidR="008F6337" w:rsidRPr="005152F2" w:rsidRDefault="008F6337" w:rsidP="003856C9"/>
        </w:tc>
      </w:tr>
      <w:tr w:rsidR="0084213C" w14:paraId="7427692C" w14:textId="77777777" w:rsidTr="0084213C">
        <w:tblPrEx>
          <w:tblCellMar>
            <w:left w:w="108" w:type="dxa"/>
            <w:right w:w="108" w:type="dxa"/>
          </w:tblCellMar>
        </w:tblPrEx>
        <w:trPr>
          <w:gridAfter w:val="1"/>
          <w:wAfter w:w="3746" w:type="dxa"/>
          <w:trHeight w:val="545"/>
        </w:trPr>
        <w:tc>
          <w:tcPr>
            <w:tcW w:w="6190" w:type="dxa"/>
            <w:gridSpan w:val="3"/>
          </w:tcPr>
          <w:p w14:paraId="14CF6A22" w14:textId="77777777" w:rsidR="0084213C" w:rsidRDefault="0084213C" w:rsidP="00E05980">
            <w:pPr>
              <w:pStyle w:val="Heading2"/>
            </w:pPr>
            <w:r>
              <w:t>Leadership, teamwork experience</w:t>
            </w:r>
          </w:p>
        </w:tc>
      </w:tr>
    </w:tbl>
    <w:p w14:paraId="26FAC07C" w14:textId="77777777" w:rsidR="0084213C" w:rsidRDefault="0084213C" w:rsidP="0084213C">
      <w:pPr>
        <w:pStyle w:val="NormalWeb"/>
        <w:spacing w:before="0" w:beforeAutospacing="0" w:after="80" w:afterAutospacing="0"/>
        <w:ind w:right="3888"/>
        <w:jc w:val="center"/>
        <w:rPr>
          <w:rFonts w:asciiTheme="majorHAnsi" w:eastAsiaTheme="majorEastAsia" w:hAnsiTheme="majorHAnsi" w:cstheme="majorBidi"/>
          <w:b/>
          <w:iCs/>
          <w:caps/>
          <w:sz w:val="20"/>
          <w:szCs w:val="20"/>
        </w:rPr>
      </w:pPr>
      <w:r w:rsidRPr="00A73F9B">
        <w:rPr>
          <w:rFonts w:asciiTheme="majorHAnsi" w:eastAsiaTheme="majorEastAsia" w:hAnsiTheme="majorHAnsi" w:cstheme="majorBidi"/>
          <w:b/>
          <w:iCs/>
          <w:caps/>
          <w:sz w:val="20"/>
          <w:szCs w:val="20"/>
        </w:rPr>
        <w:t>Vice President of the University of Maryland Club Cli</w:t>
      </w:r>
      <w:r>
        <w:rPr>
          <w:rFonts w:asciiTheme="majorHAnsi" w:eastAsiaTheme="majorEastAsia" w:hAnsiTheme="majorHAnsi" w:cstheme="majorBidi"/>
          <w:b/>
          <w:iCs/>
          <w:caps/>
          <w:sz w:val="20"/>
          <w:szCs w:val="20"/>
        </w:rPr>
        <w:t>m</w:t>
      </w:r>
      <w:r w:rsidRPr="00A73F9B">
        <w:rPr>
          <w:rFonts w:asciiTheme="majorHAnsi" w:eastAsiaTheme="majorEastAsia" w:hAnsiTheme="majorHAnsi" w:cstheme="majorBidi"/>
          <w:b/>
          <w:iCs/>
          <w:caps/>
          <w:sz w:val="20"/>
          <w:szCs w:val="20"/>
        </w:rPr>
        <w:t>bing Team</w:t>
      </w:r>
      <w:r>
        <w:rPr>
          <w:rFonts w:asciiTheme="majorHAnsi" w:eastAsiaTheme="majorEastAsia" w:hAnsiTheme="majorHAnsi" w:cstheme="majorBidi"/>
          <w:b/>
          <w:iCs/>
          <w:caps/>
          <w:sz w:val="20"/>
          <w:szCs w:val="20"/>
        </w:rPr>
        <w:t xml:space="preserve"> | 2018 – present</w:t>
      </w:r>
    </w:p>
    <w:p w14:paraId="7CB7267E" w14:textId="77777777" w:rsidR="0084213C" w:rsidRPr="00A73F9B" w:rsidRDefault="0084213C" w:rsidP="0084213C">
      <w:pPr>
        <w:pStyle w:val="NormalWeb"/>
        <w:spacing w:before="0" w:beforeAutospacing="0" w:after="80" w:afterAutospacing="0"/>
        <w:ind w:right="3888"/>
        <w:jc w:val="center"/>
        <w:rPr>
          <w:rFonts w:asciiTheme="majorHAnsi" w:eastAsiaTheme="majorEastAsia" w:hAnsiTheme="majorHAnsi" w:cstheme="majorBidi"/>
          <w:b/>
          <w:iCs/>
          <w:caps/>
          <w:sz w:val="20"/>
          <w:szCs w:val="20"/>
        </w:rPr>
      </w:pPr>
      <w:r>
        <w:rPr>
          <w:rFonts w:asciiTheme="minorHAnsi" w:eastAsiaTheme="minorHAnsi" w:hAnsiTheme="minorHAnsi" w:cstheme="minorBidi"/>
          <w:sz w:val="20"/>
          <w:szCs w:val="20"/>
        </w:rPr>
        <w:t>Worked in a team of 4 executives to o</w:t>
      </w:r>
      <w:r w:rsidRPr="00A73F9B">
        <w:rPr>
          <w:rFonts w:asciiTheme="minorHAnsi" w:eastAsiaTheme="minorHAnsi" w:hAnsiTheme="minorHAnsi" w:cstheme="minorBidi"/>
          <w:sz w:val="20"/>
          <w:szCs w:val="20"/>
        </w:rPr>
        <w:t>rganize competitions and help to manage the clubs funding and activities</w:t>
      </w:r>
      <w:r>
        <w:rPr>
          <w:rFonts w:asciiTheme="minorHAnsi" w:eastAsiaTheme="minorHAnsi" w:hAnsiTheme="minorHAnsi" w:cstheme="minorBidi"/>
          <w:sz w:val="20"/>
          <w:szCs w:val="20"/>
        </w:rPr>
        <w:t>.</w:t>
      </w:r>
    </w:p>
    <w:p w14:paraId="194C9AA0" w14:textId="77777777" w:rsidR="0084213C" w:rsidRDefault="0084213C" w:rsidP="0084213C">
      <w:pPr>
        <w:ind w:right="3888"/>
        <w:rPr>
          <w:rFonts w:ascii="-webkit-standard" w:hAnsi="-webkit-standard"/>
          <w:color w:val="000000"/>
        </w:rPr>
      </w:pPr>
    </w:p>
    <w:p w14:paraId="2AD4A080" w14:textId="77777777" w:rsidR="0084213C" w:rsidRPr="00A73F9B" w:rsidRDefault="0084213C" w:rsidP="0084213C">
      <w:pPr>
        <w:pStyle w:val="NormalWeb"/>
        <w:spacing w:before="0" w:beforeAutospacing="0" w:after="0" w:afterAutospacing="0"/>
        <w:ind w:right="3888"/>
        <w:jc w:val="center"/>
        <w:rPr>
          <w:rFonts w:asciiTheme="majorHAnsi" w:eastAsiaTheme="majorEastAsia" w:hAnsiTheme="majorHAnsi" w:cstheme="majorBidi"/>
          <w:b/>
          <w:iCs/>
          <w:caps/>
          <w:sz w:val="20"/>
          <w:szCs w:val="20"/>
        </w:rPr>
      </w:pPr>
      <w:r w:rsidRPr="00A73F9B">
        <w:rPr>
          <w:rFonts w:asciiTheme="majorHAnsi" w:eastAsiaTheme="majorEastAsia" w:hAnsiTheme="majorHAnsi" w:cstheme="majorBidi"/>
          <w:b/>
          <w:iCs/>
          <w:caps/>
          <w:sz w:val="20"/>
          <w:szCs w:val="20"/>
        </w:rPr>
        <w:t>Captain of Walt Whitman Varsity Swim and Dive: 2017-2018</w:t>
      </w:r>
    </w:p>
    <w:p w14:paraId="3A1E2711" w14:textId="77777777" w:rsidR="0084213C" w:rsidRPr="00A73F9B" w:rsidRDefault="0084213C" w:rsidP="0084213C">
      <w:pPr>
        <w:pStyle w:val="NormalWeb"/>
        <w:spacing w:before="0" w:beforeAutospacing="0" w:after="0" w:afterAutospacing="0"/>
        <w:ind w:right="3888"/>
        <w:jc w:val="center"/>
        <w:rPr>
          <w:rFonts w:asciiTheme="minorHAnsi" w:eastAsiaTheme="minorHAnsi" w:hAnsiTheme="minorHAnsi" w:cstheme="minorBidi"/>
          <w:sz w:val="20"/>
          <w:szCs w:val="20"/>
        </w:rPr>
      </w:pPr>
      <w:r w:rsidRPr="00A73F9B">
        <w:rPr>
          <w:rFonts w:asciiTheme="minorHAnsi" w:eastAsiaTheme="minorHAnsi" w:hAnsiTheme="minorHAnsi" w:cstheme="minorBidi"/>
          <w:sz w:val="20"/>
          <w:szCs w:val="20"/>
        </w:rPr>
        <w:t>Elected captain of the varsity swim and dive team.</w:t>
      </w:r>
    </w:p>
    <w:p w14:paraId="31CD857A" w14:textId="77777777" w:rsidR="0084213C" w:rsidRDefault="0084213C" w:rsidP="0084213C">
      <w:pPr>
        <w:ind w:right="3888"/>
        <w:rPr>
          <w:rFonts w:ascii="-webkit-standard" w:hAnsi="-webkit-standard"/>
          <w:color w:val="000000"/>
        </w:rPr>
      </w:pPr>
    </w:p>
    <w:p w14:paraId="34866C0B" w14:textId="77777777" w:rsidR="0084213C" w:rsidRPr="00A73F9B" w:rsidRDefault="0084213C" w:rsidP="0084213C">
      <w:pPr>
        <w:pStyle w:val="NormalWeb"/>
        <w:spacing w:before="0" w:beforeAutospacing="0" w:after="0" w:afterAutospacing="0"/>
        <w:ind w:right="3888"/>
        <w:jc w:val="center"/>
        <w:rPr>
          <w:rFonts w:asciiTheme="majorHAnsi" w:eastAsiaTheme="majorEastAsia" w:hAnsiTheme="majorHAnsi" w:cstheme="majorBidi"/>
          <w:b/>
          <w:iCs/>
          <w:caps/>
          <w:sz w:val="20"/>
          <w:szCs w:val="20"/>
        </w:rPr>
      </w:pPr>
      <w:r w:rsidRPr="00A73F9B">
        <w:rPr>
          <w:rFonts w:asciiTheme="majorHAnsi" w:eastAsiaTheme="majorEastAsia" w:hAnsiTheme="majorHAnsi" w:cstheme="majorBidi"/>
          <w:b/>
          <w:iCs/>
          <w:caps/>
          <w:sz w:val="20"/>
          <w:szCs w:val="20"/>
        </w:rPr>
        <w:t>Club Swimming: All Star Aquatics: 2013-2018</w:t>
      </w:r>
    </w:p>
    <w:p w14:paraId="23EBA9DB" w14:textId="77777777" w:rsidR="0084213C" w:rsidRPr="00A73F9B" w:rsidRDefault="0084213C" w:rsidP="0084213C">
      <w:pPr>
        <w:pStyle w:val="NormalWeb"/>
        <w:spacing w:before="0" w:beforeAutospacing="0" w:after="0" w:afterAutospacing="0"/>
        <w:ind w:right="3888"/>
        <w:jc w:val="center"/>
        <w:rPr>
          <w:rFonts w:asciiTheme="minorHAnsi" w:eastAsiaTheme="minorHAnsi" w:hAnsiTheme="minorHAnsi" w:cstheme="minorBidi"/>
          <w:sz w:val="20"/>
          <w:szCs w:val="20"/>
        </w:rPr>
      </w:pPr>
      <w:r w:rsidRPr="00A73F9B">
        <w:rPr>
          <w:rFonts w:asciiTheme="minorHAnsi" w:eastAsiaTheme="minorHAnsi" w:hAnsiTheme="minorHAnsi" w:cstheme="minorBidi"/>
          <w:sz w:val="20"/>
          <w:szCs w:val="20"/>
        </w:rPr>
        <w:t>National level competitive swimmer (year</w:t>
      </w:r>
      <w:r>
        <w:rPr>
          <w:rFonts w:asciiTheme="minorHAnsi" w:eastAsiaTheme="minorHAnsi" w:hAnsiTheme="minorHAnsi" w:cstheme="minorBidi"/>
          <w:sz w:val="20"/>
          <w:szCs w:val="20"/>
        </w:rPr>
        <w:t>-</w:t>
      </w:r>
      <w:r w:rsidRPr="00A73F9B">
        <w:rPr>
          <w:rFonts w:asciiTheme="minorHAnsi" w:eastAsiaTheme="minorHAnsi" w:hAnsiTheme="minorHAnsi" w:cstheme="minorBidi"/>
          <w:sz w:val="20"/>
          <w:szCs w:val="20"/>
        </w:rPr>
        <w:t>round) for All-Star Aquatics in USA Swimming, practicing up to 8 times a week.</w:t>
      </w:r>
    </w:p>
    <w:p w14:paraId="47CBFFF0" w14:textId="77777777" w:rsidR="001F19C2" w:rsidRDefault="001F19C2" w:rsidP="00A20AF4">
      <w:pPr>
        <w:pStyle w:val="NoSpacing"/>
        <w:jc w:val="both"/>
        <w:sectPr w:rsidR="001F19C2" w:rsidSect="001F19C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2074" w:right="1152" w:bottom="2304" w:left="1152" w:header="1397" w:footer="576" w:gutter="0"/>
          <w:cols w:space="720"/>
          <w:titlePg/>
          <w:docGrid w:linePitch="360"/>
        </w:sectPr>
      </w:pPr>
    </w:p>
    <w:p w14:paraId="0D82DE3E" w14:textId="317DF27A" w:rsidR="00E941EF" w:rsidRDefault="00E941EF" w:rsidP="00A20AF4">
      <w:pPr>
        <w:pStyle w:val="NoSpacing"/>
        <w:jc w:val="both"/>
      </w:pPr>
    </w:p>
    <w:sectPr w:rsidR="00E941EF" w:rsidSect="001F19C2">
      <w:type w:val="continuous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FC678" w14:textId="77777777" w:rsidR="000721D8" w:rsidRDefault="000721D8" w:rsidP="003856C9">
      <w:pPr>
        <w:spacing w:after="0" w:line="240" w:lineRule="auto"/>
      </w:pPr>
      <w:r>
        <w:separator/>
      </w:r>
    </w:p>
  </w:endnote>
  <w:endnote w:type="continuationSeparator" w:id="0">
    <w:p w14:paraId="1621218F" w14:textId="77777777" w:rsidR="000721D8" w:rsidRDefault="000721D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6CB37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4E48D46" wp14:editId="2F0C9DC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FE860E9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37CDF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8A95973" wp14:editId="63D9487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374C1CD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8ED9F" w14:textId="77777777" w:rsidR="000721D8" w:rsidRDefault="000721D8" w:rsidP="003856C9">
      <w:pPr>
        <w:spacing w:after="0" w:line="240" w:lineRule="auto"/>
      </w:pPr>
      <w:r>
        <w:separator/>
      </w:r>
    </w:p>
  </w:footnote>
  <w:footnote w:type="continuationSeparator" w:id="0">
    <w:p w14:paraId="61005625" w14:textId="77777777" w:rsidR="000721D8" w:rsidRDefault="000721D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38370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9055F0" wp14:editId="453D8A0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DDB344D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572B3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20CE176" wp14:editId="1332385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9EC48DD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F17ED"/>
    <w:multiLevelType w:val="hybridMultilevel"/>
    <w:tmpl w:val="2A80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1D"/>
    <w:multiLevelType w:val="hybridMultilevel"/>
    <w:tmpl w:val="3B7A1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D8"/>
    <w:rsid w:val="00052BE1"/>
    <w:rsid w:val="000721D8"/>
    <w:rsid w:val="0007412A"/>
    <w:rsid w:val="000F5A99"/>
    <w:rsid w:val="0010199E"/>
    <w:rsid w:val="001765FE"/>
    <w:rsid w:val="0019561F"/>
    <w:rsid w:val="001B32D2"/>
    <w:rsid w:val="001F19C2"/>
    <w:rsid w:val="001F5C0C"/>
    <w:rsid w:val="00284226"/>
    <w:rsid w:val="00293B83"/>
    <w:rsid w:val="002A3621"/>
    <w:rsid w:val="002B3890"/>
    <w:rsid w:val="002B7747"/>
    <w:rsid w:val="002C77B9"/>
    <w:rsid w:val="002F485A"/>
    <w:rsid w:val="003053D9"/>
    <w:rsid w:val="00325BD3"/>
    <w:rsid w:val="003856C9"/>
    <w:rsid w:val="00396369"/>
    <w:rsid w:val="003C35C5"/>
    <w:rsid w:val="003F4D31"/>
    <w:rsid w:val="0043426C"/>
    <w:rsid w:val="00441EB9"/>
    <w:rsid w:val="00447169"/>
    <w:rsid w:val="004565A2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5E1F7B"/>
    <w:rsid w:val="00616FF4"/>
    <w:rsid w:val="006A3CE7"/>
    <w:rsid w:val="006B2C09"/>
    <w:rsid w:val="00743379"/>
    <w:rsid w:val="007803B7"/>
    <w:rsid w:val="007B2F5C"/>
    <w:rsid w:val="007C5F05"/>
    <w:rsid w:val="00832043"/>
    <w:rsid w:val="00832F81"/>
    <w:rsid w:val="0084213C"/>
    <w:rsid w:val="008849EE"/>
    <w:rsid w:val="008C7CA2"/>
    <w:rsid w:val="008F6337"/>
    <w:rsid w:val="009B1395"/>
    <w:rsid w:val="00A20AF4"/>
    <w:rsid w:val="00A42F91"/>
    <w:rsid w:val="00A73F9B"/>
    <w:rsid w:val="00AA1598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548C4"/>
    <w:rsid w:val="00CA30DF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A2846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0A96F"/>
  <w15:chartTrackingRefBased/>
  <w15:docId w15:val="{89BA9189-B404-164C-BAAE-52707B63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NormalWeb">
    <w:name w:val="Normal (Web)"/>
    <w:basedOn w:val="Normal"/>
    <w:uiPriority w:val="99"/>
    <w:unhideWhenUsed/>
    <w:rsid w:val="0044716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fan/Library/Containers/com.microsoft.Word/Data/Library/Application%20Support/Microsoft/Office/16.0/DTS/en-US%7b78321D07-7C76-F141-B8CD-14462F60DC0C%7d/%7b76C3EF61-A8A4-1D42-8D9F-7322A22FA860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E3964FF5DE8343AEEF7B30EAA2F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F5105-4AAD-7845-AFC2-D526629CE35D}"/>
      </w:docPartPr>
      <w:docPartBody>
        <w:p w:rsidR="00000000" w:rsidRDefault="00443808">
          <w:pPr>
            <w:pStyle w:val="6AE3964FF5DE8343AEEF7B30EAA2FF70"/>
          </w:pPr>
          <w:r w:rsidRPr="005152F2">
            <w:t xml:space="preserve">Your </w:t>
          </w:r>
          <w:r w:rsidRPr="005152F2">
            <w:t>Name</w:t>
          </w:r>
        </w:p>
      </w:docPartBody>
    </w:docPart>
    <w:docPart>
      <w:docPartPr>
        <w:name w:val="367119D802796241B3C92DD3FFACB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580C4-DC23-D94D-992D-1AD096A36F1A}"/>
      </w:docPartPr>
      <w:docPartBody>
        <w:p w:rsidR="00000000" w:rsidRDefault="00443808">
          <w:pPr>
            <w:pStyle w:val="367119D802796241B3C92DD3FFACB0A9"/>
          </w:pPr>
          <w:r w:rsidRPr="005152F2">
            <w:t>Experience</w:t>
          </w:r>
        </w:p>
      </w:docPartBody>
    </w:docPart>
    <w:docPart>
      <w:docPartPr>
        <w:name w:val="144C741654EC9340BF13C62443FF8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DE3EF-3CED-CB45-92B8-CB38FED92392}"/>
      </w:docPartPr>
      <w:docPartBody>
        <w:p w:rsidR="00000000" w:rsidRDefault="00443808">
          <w:pPr>
            <w:pStyle w:val="144C741654EC9340BF13C62443FF8934"/>
          </w:pPr>
          <w:r w:rsidRPr="005152F2">
            <w:t>Education</w:t>
          </w:r>
        </w:p>
      </w:docPartBody>
    </w:docPart>
    <w:docPart>
      <w:docPartPr>
        <w:name w:val="62B51D960F2D2548B9B65F86AAA1E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D1E6-1B1F-7541-8711-4C89E008A0E0}"/>
      </w:docPartPr>
      <w:docPartBody>
        <w:p w:rsidR="00000000" w:rsidRDefault="00443808" w:rsidP="00443808">
          <w:pPr>
            <w:pStyle w:val="62B51D960F2D2548B9B65F86AAA1EDCC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08"/>
    <w:rsid w:val="0044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E3964FF5DE8343AEEF7B30EAA2FF70">
    <w:name w:val="6AE3964FF5DE8343AEEF7B30EAA2FF70"/>
  </w:style>
  <w:style w:type="paragraph" w:customStyle="1" w:styleId="AC3378D6701FB04E92127509DE9E7D0B">
    <w:name w:val="AC3378D6701FB04E92127509DE9E7D0B"/>
  </w:style>
  <w:style w:type="paragraph" w:customStyle="1" w:styleId="6FB89E4F5E9C6147AE9893409157F1DD">
    <w:name w:val="6FB89E4F5E9C6147AE9893409157F1DD"/>
  </w:style>
  <w:style w:type="paragraph" w:customStyle="1" w:styleId="A4CB7655F3501344A04AA0C83052DADB">
    <w:name w:val="A4CB7655F3501344A04AA0C83052DADB"/>
  </w:style>
  <w:style w:type="paragraph" w:customStyle="1" w:styleId="87BC8434CCEC82488BA77B9E6980ADD9">
    <w:name w:val="87BC8434CCEC82488BA77B9E6980ADD9"/>
  </w:style>
  <w:style w:type="paragraph" w:customStyle="1" w:styleId="9B44625A3DA78248A6BAB183EF3B8038">
    <w:name w:val="9B44625A3DA78248A6BAB183EF3B8038"/>
  </w:style>
  <w:style w:type="paragraph" w:customStyle="1" w:styleId="E80E9C07DE438241BD69E1C5FE16B952">
    <w:name w:val="E80E9C07DE438241BD69E1C5FE16B952"/>
  </w:style>
  <w:style w:type="paragraph" w:customStyle="1" w:styleId="2092B17AA50CA143B6459E1AF540CA62">
    <w:name w:val="2092B17AA50CA143B6459E1AF540CA62"/>
  </w:style>
  <w:style w:type="paragraph" w:customStyle="1" w:styleId="B3278F2C266CDE489E06CE39CBA52E82">
    <w:name w:val="B3278F2C266CDE489E06CE39CBA52E82"/>
  </w:style>
  <w:style w:type="paragraph" w:customStyle="1" w:styleId="367119D802796241B3C92DD3FFACB0A9">
    <w:name w:val="367119D802796241B3C92DD3FFACB0A9"/>
  </w:style>
  <w:style w:type="paragraph" w:customStyle="1" w:styleId="CFB69F9337638D438B6971C543A41261">
    <w:name w:val="CFB69F9337638D438B6971C543A41261"/>
  </w:style>
  <w:style w:type="paragraph" w:customStyle="1" w:styleId="0E76B5A3E4F59348A5AD7642A33A6A1F">
    <w:name w:val="0E76B5A3E4F59348A5AD7642A33A6A1F"/>
  </w:style>
  <w:style w:type="paragraph" w:customStyle="1" w:styleId="E809ABD0304DC74A85FDD69798936D5F">
    <w:name w:val="E809ABD0304DC74A85FDD69798936D5F"/>
  </w:style>
  <w:style w:type="paragraph" w:customStyle="1" w:styleId="F8C02EB9C9C0FE4AA063C5336931CD4E">
    <w:name w:val="F8C02EB9C9C0FE4AA063C5336931CD4E"/>
  </w:style>
  <w:style w:type="paragraph" w:customStyle="1" w:styleId="FA39755672AEDC4B9815046060588807">
    <w:name w:val="FA39755672AEDC4B9815046060588807"/>
  </w:style>
  <w:style w:type="paragraph" w:customStyle="1" w:styleId="63894EC10CC912448B6E35561F1A74A3">
    <w:name w:val="63894EC10CC912448B6E35561F1A74A3"/>
  </w:style>
  <w:style w:type="paragraph" w:customStyle="1" w:styleId="144C741654EC9340BF13C62443FF8934">
    <w:name w:val="144C741654EC9340BF13C62443FF8934"/>
  </w:style>
  <w:style w:type="paragraph" w:customStyle="1" w:styleId="B012F02E8E1FB34A93B7494AA532EEA2">
    <w:name w:val="B012F02E8E1FB34A93B7494AA532EEA2"/>
  </w:style>
  <w:style w:type="paragraph" w:customStyle="1" w:styleId="2C4D7926A904604F8AB0DE0D6B84122F">
    <w:name w:val="2C4D7926A904604F8AB0DE0D6B84122F"/>
  </w:style>
  <w:style w:type="paragraph" w:customStyle="1" w:styleId="FF02FE79EB43B74C80703C6B4412BD34">
    <w:name w:val="FF02FE79EB43B74C80703C6B4412BD34"/>
  </w:style>
  <w:style w:type="paragraph" w:customStyle="1" w:styleId="74474FC653EEAE45B8ADEE2C19ABDBDE">
    <w:name w:val="74474FC653EEAE45B8ADEE2C19ABDBDE"/>
  </w:style>
  <w:style w:type="paragraph" w:customStyle="1" w:styleId="617503C929F84B469D0983F79E07F868">
    <w:name w:val="617503C929F84B469D0983F79E07F868"/>
  </w:style>
  <w:style w:type="paragraph" w:customStyle="1" w:styleId="A948788B3FBAED448419BC6A6791D010">
    <w:name w:val="A948788B3FBAED448419BC6A6791D010"/>
    <w:rsid w:val="00443808"/>
  </w:style>
  <w:style w:type="paragraph" w:customStyle="1" w:styleId="BD89FB36ED268D4AAE68E15DAB750F6D">
    <w:name w:val="BD89FB36ED268D4AAE68E15DAB750F6D"/>
    <w:rsid w:val="00443808"/>
  </w:style>
  <w:style w:type="paragraph" w:customStyle="1" w:styleId="62B51D960F2D2548B9B65F86AAA1EDCC">
    <w:name w:val="62B51D960F2D2548B9B65F86AAA1EDCC"/>
    <w:rsid w:val="00443808"/>
  </w:style>
  <w:style w:type="paragraph" w:customStyle="1" w:styleId="5C84BB6133B9E94498A5C66B22FE192D">
    <w:name w:val="5C84BB6133B9E94498A5C66B22FE192D"/>
    <w:rsid w:val="00443808"/>
  </w:style>
  <w:style w:type="paragraph" w:customStyle="1" w:styleId="18505F074B80D84EBC3C74363C4C75CE">
    <w:name w:val="18505F074B80D84EBC3C74363C4C75CE"/>
    <w:rsid w:val="004438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Thomas Heller</dc:creator>
  <cp:keywords/>
  <dc:description/>
  <cp:lastModifiedBy>Stefan Thomas Heller</cp:lastModifiedBy>
  <cp:revision>2</cp:revision>
  <dcterms:created xsi:type="dcterms:W3CDTF">2019-10-16T18:28:00Z</dcterms:created>
  <dcterms:modified xsi:type="dcterms:W3CDTF">2019-10-16T18:28:00Z</dcterms:modified>
</cp:coreProperties>
</file>